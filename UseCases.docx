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EE" w:rsidRDefault="00606305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6546A6CE" wp14:editId="2DA96C59">
            <wp:extent cx="5760720" cy="18554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305" w:rsidRDefault="00606305">
      <w:pPr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2411772A" wp14:editId="70D5D86C">
            <wp:extent cx="5760720" cy="1892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5" w:rsidRDefault="00606305">
      <w:pPr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359B5DA1" wp14:editId="42336A65">
            <wp:extent cx="5760720" cy="190817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5" w:rsidRDefault="00606305">
      <w:pPr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5E36F5EA" wp14:editId="4C19A7DF">
            <wp:extent cx="5760720" cy="19005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5" w:rsidRDefault="00606305">
      <w:pPr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lastRenderedPageBreak/>
        <w:drawing>
          <wp:inline distT="0" distB="0" distL="0" distR="0" wp14:anchorId="191EC70C" wp14:editId="42F90109">
            <wp:extent cx="5760720" cy="180213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05" w:rsidRDefault="00606305">
      <w:pPr>
        <w:rPr>
          <w:rFonts w:ascii="Arial" w:hAnsi="Arial" w:cs="Arial"/>
          <w:sz w:val="20"/>
          <w:szCs w:val="20"/>
        </w:rPr>
      </w:pPr>
    </w:p>
    <w:p w:rsidR="00606305" w:rsidRPr="007128EE" w:rsidRDefault="00606305">
      <w:pPr>
        <w:rPr>
          <w:rFonts w:ascii="Arial" w:hAnsi="Arial" w:cs="Arial"/>
          <w:sz w:val="20"/>
          <w:szCs w:val="20"/>
        </w:rPr>
      </w:pPr>
    </w:p>
    <w:sectPr w:rsidR="00606305" w:rsidRPr="00712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05"/>
    <w:rsid w:val="00606305"/>
    <w:rsid w:val="007128EE"/>
    <w:rsid w:val="00C07EEE"/>
    <w:rsid w:val="00C1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94FA"/>
  <w15:chartTrackingRefBased/>
  <w15:docId w15:val="{A84E11AA-6B38-4040-8E70-A9D3189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1A11F842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 Jeremy</dc:creator>
  <cp:keywords/>
  <dc:description/>
  <cp:lastModifiedBy>Gassner Jeremy</cp:lastModifiedBy>
  <cp:revision>1</cp:revision>
  <dcterms:created xsi:type="dcterms:W3CDTF">2021-03-26T10:45:00Z</dcterms:created>
  <dcterms:modified xsi:type="dcterms:W3CDTF">2021-03-26T10:49:00Z</dcterms:modified>
</cp:coreProperties>
</file>